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BB6E81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1B381ED" w14:textId="77777777" w:rsidR="00523479" w:rsidRPr="00906BEE" w:rsidRDefault="00393B37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D7D5E5E" wp14:editId="3D9A111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B47E17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JS</w:t>
            </w:r>
          </w:p>
          <w:p w14:paraId="6E8C3743" w14:textId="77777777" w:rsidR="00A50939" w:rsidRPr="00906BEE" w:rsidRDefault="00997C8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43DC2D33C254DFFBF68B9996997BB9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4310133" w14:textId="77777777" w:rsidR="00741125" w:rsidRPr="00393B37" w:rsidRDefault="00393B37" w:rsidP="00393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1EC">
              <w:rPr>
                <w:rFonts w:ascii="Times New Roman" w:hAnsi="Times New Roman" w:cs="Times New Roman"/>
                <w:sz w:val="24"/>
                <w:szCs w:val="24"/>
              </w:rPr>
              <w:t>Dedicated and motivated student at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iamen University Malaysia </w:t>
            </w:r>
            <w:r w:rsidRPr="00B741EC">
              <w:rPr>
                <w:rFonts w:ascii="Times New Roman" w:hAnsi="Times New Roman" w:cs="Times New Roman"/>
                <w:sz w:val="24"/>
                <w:szCs w:val="24"/>
              </w:rPr>
              <w:t xml:space="preserve">seeking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r w:rsidRPr="00B741EC">
              <w:rPr>
                <w:rFonts w:ascii="Times New Roman" w:hAnsi="Times New Roman" w:cs="Times New Roman"/>
                <w:sz w:val="24"/>
                <w:szCs w:val="24"/>
              </w:rPr>
              <w:t>the position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B741EC">
              <w:rPr>
                <w:rFonts w:ascii="Times New Roman" w:hAnsi="Times New Roman" w:cs="Times New Roman"/>
                <w:sz w:val="24"/>
                <w:szCs w:val="24"/>
              </w:rPr>
              <w:t xml:space="preserve"> lifeguard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AVANI Sepang Goldcoast Resort.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4C042D72" w14:textId="77777777" w:rsidTr="006900B6">
              <w:trPr>
                <w:trHeight w:hRule="exact" w:val="1377"/>
              </w:trPr>
              <w:tc>
                <w:tcPr>
                  <w:tcW w:w="6055" w:type="dxa"/>
                  <w:vAlign w:val="center"/>
                </w:tcPr>
                <w:p w14:paraId="3707BEBF" w14:textId="77777777" w:rsidR="00C612DA" w:rsidRPr="00906BEE" w:rsidRDefault="00997C8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81CC62319E3340809B2D46A172ACE6B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393B37">
                        <w:t>Chng jia sin</w:t>
                      </w:r>
                    </w:sdtContent>
                  </w:sdt>
                </w:p>
                <w:p w14:paraId="3F2D6839" w14:textId="40F879A1" w:rsidR="00906BEE" w:rsidRPr="00906BEE" w:rsidRDefault="00997C83" w:rsidP="00393B37">
                  <w:pPr>
                    <w:pStyle w:val="Heading2"/>
                    <w:ind w:right="440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DCCC0457707D4D8CA16347CD4E6774F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B645A">
                        <w:t xml:space="preserve">Bachelor of Engineering in Computer Science ANd Technology (Honours) at Xiamen University Malaysia. </w:t>
                      </w:r>
                    </w:sdtContent>
                  </w:sdt>
                </w:p>
              </w:tc>
            </w:tr>
          </w:tbl>
          <w:p w14:paraId="575046FA" w14:textId="77777777" w:rsidR="002C2CDD" w:rsidRPr="00906BEE" w:rsidRDefault="00393B37" w:rsidP="007569C1">
            <w:pPr>
              <w:pStyle w:val="Heading3"/>
            </w:pPr>
            <w:r>
              <w:t>Skills</w:t>
            </w:r>
          </w:p>
          <w:p w14:paraId="3DBFD97C" w14:textId="77777777" w:rsidR="00393B37" w:rsidRPr="00084706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saving</w:t>
            </w:r>
            <w:r w:rsidRPr="00084706">
              <w:rPr>
                <w:rFonts w:ascii="Times New Roman" w:hAnsi="Times New Roman" w:cs="Times New Roman"/>
                <w:sz w:val="24"/>
                <w:szCs w:val="24"/>
              </w:rPr>
              <w:t xml:space="preserve"> techniques.</w:t>
            </w:r>
          </w:p>
          <w:p w14:paraId="04073CC6" w14:textId="77777777" w:rsidR="00393B37" w:rsidRPr="00084706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aid</w:t>
            </w:r>
            <w:r w:rsidRPr="00084706"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</w:p>
          <w:p w14:paraId="24B3196D" w14:textId="77777777" w:rsidR="00393B37" w:rsidRPr="009B53F4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Patience and perseverance.</w:t>
            </w:r>
          </w:p>
          <w:p w14:paraId="05E3257F" w14:textId="77777777" w:rsidR="00393B37" w:rsidRPr="006A281D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stay calm in critical situations.</w:t>
            </w:r>
          </w:p>
          <w:p w14:paraId="762223C5" w14:textId="77777777" w:rsidR="00393B37" w:rsidRPr="006A281D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well under pressure.</w:t>
            </w:r>
          </w:p>
          <w:p w14:paraId="16C323F8" w14:textId="77777777" w:rsidR="00393B37" w:rsidRPr="00084706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Highly responsible and reliable.</w:t>
            </w:r>
          </w:p>
          <w:p w14:paraId="5747AE0B" w14:textId="77777777" w:rsidR="00393B37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speak and write several languages (English, Chinese, and Malay).</w:t>
            </w:r>
          </w:p>
          <w:p w14:paraId="73ECCABD" w14:textId="77777777" w:rsidR="002C2CDD" w:rsidRPr="00393B37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 (Microsoft Word, Microsoft Excel, and Microsoft Power Point).</w:t>
            </w:r>
          </w:p>
          <w:p w14:paraId="5E2AA055" w14:textId="77777777" w:rsidR="002C2CDD" w:rsidRPr="00906BEE" w:rsidRDefault="00393B37" w:rsidP="007569C1">
            <w:pPr>
              <w:pStyle w:val="Heading3"/>
            </w:pPr>
            <w:r>
              <w:t>Educational Background</w:t>
            </w:r>
          </w:p>
          <w:p w14:paraId="2455B778" w14:textId="77777777" w:rsidR="00393B37" w:rsidRDefault="00393B37" w:rsidP="00393B37">
            <w:pPr>
              <w:pStyle w:val="Heading4"/>
            </w:pPr>
            <w:r>
              <w:t>School: SMK (P) Methodist Klang</w:t>
            </w:r>
            <w:r w:rsidRPr="00906BEE">
              <w:t xml:space="preserve"> • </w:t>
            </w:r>
            <w:r>
              <w:t>From</w:t>
            </w:r>
            <w:r w:rsidRPr="00906BEE">
              <w:t xml:space="preserve"> </w:t>
            </w:r>
            <w:r>
              <w:t xml:space="preserve">2013 </w:t>
            </w:r>
            <w:r w:rsidRPr="00906BEE">
              <w:t xml:space="preserve">– </w:t>
            </w:r>
            <w:sdt>
              <w:sdtPr>
                <w:alias w:val="Enter dates to for employment 1:"/>
                <w:tag w:val="Enter dates to for employment 1:"/>
                <w:id w:val="1314680824"/>
                <w:placeholder>
                  <w:docPart w:val="D1CF0DCFB91C48AC908F9A3840BE6FF6"/>
                </w:placeholder>
                <w:temporary/>
                <w15:appearance w15:val="hidden"/>
              </w:sdtPr>
              <w:sdtEndPr/>
              <w:sdtContent>
                <w:r w:rsidRPr="00906BEE">
                  <w:t>To</w:t>
                </w:r>
              </w:sdtContent>
            </w:sdt>
            <w:r>
              <w:t xml:space="preserve"> 2017</w:t>
            </w:r>
          </w:p>
          <w:p w14:paraId="076C413A" w14:textId="77777777" w:rsidR="00393B37" w:rsidRPr="00906BEE" w:rsidRDefault="00393B37" w:rsidP="00393B37">
            <w:pPr>
              <w:pStyle w:val="Heading4"/>
            </w:pPr>
            <w:r>
              <w:t>Level: Sijil Pelajran Malaysia (SPM)</w:t>
            </w:r>
          </w:p>
          <w:p w14:paraId="5F0EFE3F" w14:textId="77777777" w:rsidR="002C2CDD" w:rsidRPr="00906BEE" w:rsidRDefault="00393B37" w:rsidP="007569C1">
            <w:pPr>
              <w:pStyle w:val="Heading3"/>
            </w:pPr>
            <w:r>
              <w:t>Summary of Qualifications</w:t>
            </w:r>
          </w:p>
          <w:p w14:paraId="5D3CAF38" w14:textId="77777777" w:rsidR="00393B37" w:rsidRPr="009B53F4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swimming experience of six years.</w:t>
            </w:r>
          </w:p>
          <w:p w14:paraId="7C1AEC9A" w14:textId="77777777" w:rsidR="00393B37" w:rsidRPr="009B53F4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several methods and techniques of swimming.</w:t>
            </w:r>
          </w:p>
          <w:p w14:paraId="2FF3DA6A" w14:textId="77777777" w:rsidR="00393B37" w:rsidRPr="009B53F4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Extensive knowledge of swimming principles and skills.</w:t>
            </w:r>
          </w:p>
          <w:p w14:paraId="390EE1C2" w14:textId="77777777" w:rsidR="00393B37" w:rsidRPr="009B53F4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Bronze Medallion and EAR Certificate (LSSM).</w:t>
            </w:r>
          </w:p>
          <w:p w14:paraId="0AF7B3BC" w14:textId="77777777" w:rsidR="00741125" w:rsidRPr="00393B37" w:rsidRDefault="00393B37" w:rsidP="00393B37">
            <w:pPr>
              <w:pStyle w:val="ListParagraph"/>
              <w:numPr>
                <w:ilvl w:val="0"/>
                <w:numId w:val="16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of Merit (LSSM).</w:t>
            </w:r>
          </w:p>
        </w:tc>
      </w:tr>
    </w:tbl>
    <w:p w14:paraId="12F3C947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D559" w14:textId="77777777" w:rsidR="00997C83" w:rsidRDefault="00997C83" w:rsidP="00713050">
      <w:pPr>
        <w:spacing w:line="240" w:lineRule="auto"/>
      </w:pPr>
      <w:r>
        <w:separator/>
      </w:r>
    </w:p>
  </w:endnote>
  <w:endnote w:type="continuationSeparator" w:id="0">
    <w:p w14:paraId="231B442E" w14:textId="77777777" w:rsidR="00997C83" w:rsidRDefault="00997C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8F6E47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3FE81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18EB37E" wp14:editId="6A88DBF0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C0AD2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B79B8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6A66FF" wp14:editId="4FFE123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83346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D6C72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10C9533" wp14:editId="3AC4B69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AA176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A35B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9DC2BB" wp14:editId="6A444DC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234DA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7B203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2A6DBAF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467C2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914B043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9BAF5F9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F676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990"/>
      <w:gridCol w:w="4266"/>
      <w:gridCol w:w="2628"/>
      <w:gridCol w:w="2628"/>
    </w:tblGrid>
    <w:tr w:rsidR="00217980" w14:paraId="7868380C" w14:textId="77777777" w:rsidTr="006900B6">
      <w:trPr>
        <w:trHeight w:val="612"/>
      </w:trPr>
      <w:tc>
        <w:tcPr>
          <w:tcW w:w="99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EE1613" w14:textId="77777777" w:rsidR="00217980" w:rsidRDefault="00217980" w:rsidP="00217980">
          <w:pPr>
            <w:pStyle w:val="Footer"/>
          </w:pPr>
        </w:p>
      </w:tc>
      <w:tc>
        <w:tcPr>
          <w:tcW w:w="42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D1D023" w14:textId="77777777" w:rsidR="00217980" w:rsidRDefault="006900B6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968E74B" wp14:editId="287E08D5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F376CC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2AA4A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258C07" wp14:editId="6979A84E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EAF17A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FBA7FB" w14:textId="77777777" w:rsidR="00217980" w:rsidRDefault="00217980" w:rsidP="00217980">
          <w:pPr>
            <w:pStyle w:val="Footer"/>
          </w:pPr>
        </w:p>
      </w:tc>
    </w:tr>
    <w:tr w:rsidR="00217980" w14:paraId="1A44B30E" w14:textId="77777777" w:rsidTr="006900B6">
      <w:trPr>
        <w:trHeight w:val="204"/>
      </w:trPr>
      <w:tc>
        <w:tcPr>
          <w:tcW w:w="990" w:type="dxa"/>
          <w:tcMar>
            <w:top w:w="144" w:type="dxa"/>
            <w:left w:w="115" w:type="dxa"/>
            <w:right w:w="115" w:type="dxa"/>
          </w:tcMar>
        </w:tcPr>
        <w:p w14:paraId="513B2BD4" w14:textId="77777777" w:rsidR="00811117" w:rsidRPr="006900B6" w:rsidRDefault="00811117" w:rsidP="003C5528">
          <w:pPr>
            <w:pStyle w:val="Footer"/>
            <w:rPr>
              <w:b/>
            </w:rPr>
          </w:pPr>
        </w:p>
      </w:tc>
      <w:tc>
        <w:tcPr>
          <w:tcW w:w="4266" w:type="dxa"/>
          <w:tcMar>
            <w:top w:w="144" w:type="dxa"/>
            <w:left w:w="115" w:type="dxa"/>
            <w:right w:w="115" w:type="dxa"/>
          </w:tcMar>
        </w:tcPr>
        <w:p w14:paraId="660D4D70" w14:textId="77777777" w:rsidR="00811117" w:rsidRPr="006900B6" w:rsidRDefault="006900B6" w:rsidP="00217980">
          <w:pPr>
            <w:pStyle w:val="Footer"/>
            <w:rPr>
              <w:bCs/>
            </w:rPr>
          </w:pPr>
          <w:r w:rsidRPr="006900B6">
            <w:rPr>
              <w:rFonts w:cs="Times New Roman"/>
              <w:bCs/>
            </w:rPr>
            <w:t>cst1909723@xmu.edu.my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760B155" w14:textId="77777777" w:rsidR="00811117" w:rsidRPr="00C2098A" w:rsidRDefault="006900B6" w:rsidP="00217980">
          <w:pPr>
            <w:pStyle w:val="Footer"/>
          </w:pPr>
          <w:r>
            <w:t>+6014 – 669 0492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37FD615" w14:textId="77777777" w:rsidR="00811117" w:rsidRPr="00C2098A" w:rsidRDefault="00811117" w:rsidP="00217980">
          <w:pPr>
            <w:pStyle w:val="Footer"/>
          </w:pPr>
        </w:p>
      </w:tc>
    </w:tr>
  </w:tbl>
  <w:p w14:paraId="5895E83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B6CB" w14:textId="77777777" w:rsidR="00997C83" w:rsidRDefault="00997C83" w:rsidP="00713050">
      <w:pPr>
        <w:spacing w:line="240" w:lineRule="auto"/>
      </w:pPr>
      <w:r>
        <w:separator/>
      </w:r>
    </w:p>
  </w:footnote>
  <w:footnote w:type="continuationSeparator" w:id="0">
    <w:p w14:paraId="04DBF135" w14:textId="77777777" w:rsidR="00997C83" w:rsidRDefault="00997C8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1330D4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E3DD3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C595560" wp14:editId="1A2D291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36564CA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3821E5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8AA124C" w14:textId="77777777" w:rsidR="001A5CA9" w:rsidRPr="009B3C40" w:rsidRDefault="00997C8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2FA1877EE30E454CB4E0743603B819FE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F8CB17E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1D2DB47" w14:textId="77777777" w:rsidR="001A5CA9" w:rsidRPr="00F207C0" w:rsidRDefault="001A5CA9" w:rsidP="001A5CA9"/>
      </w:tc>
    </w:tr>
  </w:tbl>
  <w:p w14:paraId="1E92535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FDE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C2C04"/>
    <w:multiLevelType w:val="hybridMultilevel"/>
    <w:tmpl w:val="93F0D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50E6E"/>
    <w:multiLevelType w:val="hybridMultilevel"/>
    <w:tmpl w:val="79984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1D82"/>
    <w:multiLevelType w:val="hybridMultilevel"/>
    <w:tmpl w:val="8C74C9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E24AE"/>
    <w:multiLevelType w:val="hybridMultilevel"/>
    <w:tmpl w:val="E1B0A6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945E7"/>
    <w:multiLevelType w:val="hybridMultilevel"/>
    <w:tmpl w:val="79D2F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56725"/>
    <w:multiLevelType w:val="hybridMultilevel"/>
    <w:tmpl w:val="826868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37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3B37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900B6"/>
    <w:rsid w:val="006A3CE7"/>
    <w:rsid w:val="006A7746"/>
    <w:rsid w:val="006C4C50"/>
    <w:rsid w:val="006D76B1"/>
    <w:rsid w:val="00712937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B645A"/>
    <w:rsid w:val="008C6BCA"/>
    <w:rsid w:val="008C7B50"/>
    <w:rsid w:val="008E4B30"/>
    <w:rsid w:val="00906BEE"/>
    <w:rsid w:val="009243E7"/>
    <w:rsid w:val="00985D58"/>
    <w:rsid w:val="00997C83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693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3DC2D33C254DFFBF68B9996997B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FCDC2-B0B9-4325-8272-BD0CC51E546A}"/>
      </w:docPartPr>
      <w:docPartBody>
        <w:p w:rsidR="003E20F5" w:rsidRDefault="001A6AA3">
          <w:pPr>
            <w:pStyle w:val="C43DC2D33C254DFFBF68B9996997BB91"/>
          </w:pPr>
          <w:r w:rsidRPr="00906BEE">
            <w:t>Objective</w:t>
          </w:r>
        </w:p>
      </w:docPartBody>
    </w:docPart>
    <w:docPart>
      <w:docPartPr>
        <w:name w:val="81CC62319E3340809B2D46A172ACE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A9D42-AD9D-4C04-A9A1-58A6C215C44A}"/>
      </w:docPartPr>
      <w:docPartBody>
        <w:p w:rsidR="003E20F5" w:rsidRDefault="001A6AA3">
          <w:pPr>
            <w:pStyle w:val="81CC62319E3340809B2D46A172ACE6B3"/>
          </w:pPr>
          <w:r>
            <w:t>Your name</w:t>
          </w:r>
        </w:p>
      </w:docPartBody>
    </w:docPart>
    <w:docPart>
      <w:docPartPr>
        <w:name w:val="DCCC0457707D4D8CA16347CD4E677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CF8D-5D6A-420F-9482-0B9D8A1D4751}"/>
      </w:docPartPr>
      <w:docPartBody>
        <w:p w:rsidR="003E20F5" w:rsidRDefault="001A6AA3">
          <w:pPr>
            <w:pStyle w:val="DCCC0457707D4D8CA16347CD4E6774FA"/>
          </w:pPr>
          <w:r w:rsidRPr="007D6458">
            <w:t>Profession or Industry</w:t>
          </w:r>
        </w:p>
      </w:docPartBody>
    </w:docPart>
    <w:docPart>
      <w:docPartPr>
        <w:name w:val="2FA1877EE30E454CB4E0743603B8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526A-3540-4267-9801-FCD1799FF89B}"/>
      </w:docPartPr>
      <w:docPartBody>
        <w:p w:rsidR="003E20F5" w:rsidRDefault="001A6AA3">
          <w:pPr>
            <w:pStyle w:val="2FA1877EE30E454CB4E0743603B819FE"/>
          </w:pPr>
          <w:r w:rsidRPr="00906BEE">
            <w:t>School</w:t>
          </w:r>
        </w:p>
      </w:docPartBody>
    </w:docPart>
    <w:docPart>
      <w:docPartPr>
        <w:name w:val="D1CF0DCFB91C48AC908F9A3840BE6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8A8F-9DD0-4BD5-B6BF-A21A36AE5B62}"/>
      </w:docPartPr>
      <w:docPartBody>
        <w:p w:rsidR="003E20F5" w:rsidRDefault="006A2BC0" w:rsidP="006A2BC0">
          <w:pPr>
            <w:pStyle w:val="D1CF0DCFB91C48AC908F9A3840BE6FF6"/>
          </w:pPr>
          <w:r w:rsidRPr="00906BEE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C0"/>
    <w:rsid w:val="00124BF8"/>
    <w:rsid w:val="001A6AA3"/>
    <w:rsid w:val="003E20F5"/>
    <w:rsid w:val="006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40F9C8F4C447EF9F210D46B158B95B">
    <w:name w:val="2340F9C8F4C447EF9F210D46B158B95B"/>
  </w:style>
  <w:style w:type="paragraph" w:customStyle="1" w:styleId="C43DC2D33C254DFFBF68B9996997BB91">
    <w:name w:val="C43DC2D33C254DFFBF68B9996997BB91"/>
  </w:style>
  <w:style w:type="paragraph" w:customStyle="1" w:styleId="15CC032655D5478B97D56E50840E8C01">
    <w:name w:val="15CC032655D5478B97D56E50840E8C01"/>
  </w:style>
  <w:style w:type="paragraph" w:customStyle="1" w:styleId="B6344FB194764AB59135EF3AB2AFB29C">
    <w:name w:val="B6344FB194764AB59135EF3AB2AFB29C"/>
  </w:style>
  <w:style w:type="paragraph" w:customStyle="1" w:styleId="D8D71008583A4A6E9BB2355C3339DCB8">
    <w:name w:val="D8D71008583A4A6E9BB2355C3339DCB8"/>
  </w:style>
  <w:style w:type="paragraph" w:customStyle="1" w:styleId="81CC62319E3340809B2D46A172ACE6B3">
    <w:name w:val="81CC62319E3340809B2D46A172ACE6B3"/>
  </w:style>
  <w:style w:type="paragraph" w:customStyle="1" w:styleId="DCCC0457707D4D8CA16347CD4E6774FA">
    <w:name w:val="DCCC0457707D4D8CA16347CD4E6774FA"/>
  </w:style>
  <w:style w:type="paragraph" w:customStyle="1" w:styleId="7DD7E44DE08B495CADC9CB1E3002C046">
    <w:name w:val="7DD7E44DE08B495CADC9CB1E3002C046"/>
  </w:style>
  <w:style w:type="paragraph" w:customStyle="1" w:styleId="B5126A376E3A4314AABD918EE1FB6A1F">
    <w:name w:val="B5126A376E3A4314AABD918EE1FB6A1F"/>
  </w:style>
  <w:style w:type="paragraph" w:customStyle="1" w:styleId="9F665F445A5A4DAFB7D6373DFE2B955C">
    <w:name w:val="9F665F445A5A4DAFB7D6373DFE2B955C"/>
  </w:style>
  <w:style w:type="paragraph" w:customStyle="1" w:styleId="18C9377AC6DA44DDA4EADFB04E21CD37">
    <w:name w:val="18C9377AC6DA44DDA4EADFB04E21CD37"/>
  </w:style>
  <w:style w:type="paragraph" w:customStyle="1" w:styleId="D8104565719744A8819DB9F34FC72A38">
    <w:name w:val="D8104565719744A8819DB9F34FC72A38"/>
  </w:style>
  <w:style w:type="paragraph" w:customStyle="1" w:styleId="CABB43736BCB4FC2B6836286E8C65A64">
    <w:name w:val="CABB43736BCB4FC2B6836286E8C65A64"/>
  </w:style>
  <w:style w:type="paragraph" w:customStyle="1" w:styleId="811785D5B7554ACEA710626EB1373B1F">
    <w:name w:val="811785D5B7554ACEA710626EB1373B1F"/>
  </w:style>
  <w:style w:type="paragraph" w:customStyle="1" w:styleId="3481B54BEE7C4F47B684E41BC9F28DB0">
    <w:name w:val="3481B54BEE7C4F47B684E41BC9F28DB0"/>
  </w:style>
  <w:style w:type="paragraph" w:customStyle="1" w:styleId="7A8D24B3FE304B15B36C5C0A4DA75EBE">
    <w:name w:val="7A8D24B3FE304B15B36C5C0A4DA75EBE"/>
  </w:style>
  <w:style w:type="paragraph" w:customStyle="1" w:styleId="18AA2E3830A64C5F9893DC4002566141">
    <w:name w:val="18AA2E3830A64C5F9893DC4002566141"/>
  </w:style>
  <w:style w:type="paragraph" w:customStyle="1" w:styleId="C6DCEA7BF69747E7955B623A90AA02BA">
    <w:name w:val="C6DCEA7BF69747E7955B623A90AA02BA"/>
  </w:style>
  <w:style w:type="paragraph" w:customStyle="1" w:styleId="BEA2B7BCA4284D1793C83411FA4685A4">
    <w:name w:val="BEA2B7BCA4284D1793C83411FA4685A4"/>
  </w:style>
  <w:style w:type="paragraph" w:customStyle="1" w:styleId="CEE8F3B4E0524829AFD866CAC483E3E5">
    <w:name w:val="CEE8F3B4E0524829AFD866CAC483E3E5"/>
  </w:style>
  <w:style w:type="paragraph" w:customStyle="1" w:styleId="4FBD6F871A784AF29F0E5CE495499D6F">
    <w:name w:val="4FBD6F871A784AF29F0E5CE495499D6F"/>
  </w:style>
  <w:style w:type="paragraph" w:customStyle="1" w:styleId="2301316AF291457A904FCB5F881CD500">
    <w:name w:val="2301316AF291457A904FCB5F881CD500"/>
  </w:style>
  <w:style w:type="paragraph" w:customStyle="1" w:styleId="DC0F440FD37F4BCE805954B78EB3EF55">
    <w:name w:val="DC0F440FD37F4BCE805954B78EB3EF55"/>
  </w:style>
  <w:style w:type="paragraph" w:customStyle="1" w:styleId="3C344BC3CE794622A7B0F5BACE3747E9">
    <w:name w:val="3C344BC3CE794622A7B0F5BACE3747E9"/>
  </w:style>
  <w:style w:type="paragraph" w:customStyle="1" w:styleId="0F56B071B4F84709B21F6ED4BCB556BB">
    <w:name w:val="0F56B071B4F84709B21F6ED4BCB556BB"/>
  </w:style>
  <w:style w:type="paragraph" w:customStyle="1" w:styleId="5E2F9E833B4742E8A2C25499F0B97F51">
    <w:name w:val="5E2F9E833B4742E8A2C25499F0B97F51"/>
  </w:style>
  <w:style w:type="paragraph" w:customStyle="1" w:styleId="2FA1877EE30E454CB4E0743603B819FE">
    <w:name w:val="2FA1877EE30E454CB4E0743603B819FE"/>
  </w:style>
  <w:style w:type="paragraph" w:customStyle="1" w:styleId="005A1C8B36C546E685FBF30E0D667E0F">
    <w:name w:val="005A1C8B36C546E685FBF30E0D667E0F"/>
  </w:style>
  <w:style w:type="paragraph" w:customStyle="1" w:styleId="BB246D5A53BD4CCE9FD9DD9B6020B384">
    <w:name w:val="BB246D5A53BD4CCE9FD9DD9B6020B384"/>
  </w:style>
  <w:style w:type="paragraph" w:customStyle="1" w:styleId="584F8317BA2B4A0F9C74A869FF51AD91">
    <w:name w:val="584F8317BA2B4A0F9C74A869FF51AD91"/>
  </w:style>
  <w:style w:type="paragraph" w:customStyle="1" w:styleId="D1CF0DCFB91C48AC908F9A3840BE6FF6">
    <w:name w:val="D1CF0DCFB91C48AC908F9A3840BE6FF6"/>
    <w:rsid w:val="006A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Bachelor of Engineering in Computer Science ANd Technology (Honours) at Xiamen University Malaysia.</dc:subject>
  <dc:creator/>
  <cp:keywords/>
  <dc:description/>
  <cp:lastModifiedBy/>
  <cp:revision>1</cp:revision>
  <dcterms:created xsi:type="dcterms:W3CDTF">2019-10-16T15:30:00Z</dcterms:created>
  <dcterms:modified xsi:type="dcterms:W3CDTF">2019-10-16T15:55:00Z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